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B181FE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ADBC0D3" w14:textId="026EF90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B81247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618DFA" w14:textId="0AB0E5D3" w:rsidR="001B2ABD" w:rsidRDefault="0083443F" w:rsidP="001B2ABD">
            <w:pPr>
              <w:pStyle w:val="Title"/>
            </w:pPr>
            <w:r>
              <w:t>Anil bhil</w:t>
            </w:r>
          </w:p>
          <w:p w14:paraId="1D907D00" w14:textId="3687189A" w:rsidR="001B2ABD" w:rsidRDefault="0083443F" w:rsidP="001B2ABD">
            <w:pPr>
              <w:pStyle w:val="Subtitle"/>
            </w:pPr>
            <w:r w:rsidRPr="00521FE7">
              <w:rPr>
                <w:spacing w:val="0"/>
                <w:w w:val="88"/>
              </w:rPr>
              <w:t>Web develope</w:t>
            </w:r>
            <w:r w:rsidRPr="00521FE7">
              <w:rPr>
                <w:spacing w:val="22"/>
                <w:w w:val="88"/>
              </w:rPr>
              <w:t>r</w:t>
            </w:r>
          </w:p>
        </w:tc>
      </w:tr>
      <w:tr w:rsidR="001B2ABD" w14:paraId="088E395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1B26888EB3B47B7810CD85DB55A7DD1"/>
              </w:placeholder>
              <w:temporary/>
              <w:showingPlcHdr/>
              <w15:appearance w15:val="hidden"/>
            </w:sdtPr>
            <w:sdtContent>
              <w:p w14:paraId="778D800A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FA23726" w14:textId="6AD2F46B" w:rsidR="00036450" w:rsidRDefault="001C05AC" w:rsidP="001C05AC">
            <w:r>
              <w:t xml:space="preserve">To utilize my </w:t>
            </w:r>
            <w:r w:rsidR="006D2870">
              <w:t>knowledge,</w:t>
            </w:r>
            <w:r>
              <w:t xml:space="preserve"> </w:t>
            </w:r>
            <w:r w:rsidR="00B552A4">
              <w:t>skills and</w:t>
            </w:r>
            <w:r>
              <w:t xml:space="preserve"> attitude </w:t>
            </w:r>
            <w:proofErr w:type="spellStart"/>
            <w:r>
              <w:t>to wards</w:t>
            </w:r>
            <w:proofErr w:type="spellEnd"/>
            <w:r>
              <w:t xml:space="preserve"> the growth of organization.</w:t>
            </w:r>
          </w:p>
          <w:p w14:paraId="5D2A59AF" w14:textId="77777777" w:rsidR="00036450" w:rsidRDefault="00036450" w:rsidP="00036450"/>
          <w:sdt>
            <w:sdtPr>
              <w:id w:val="-1954003311"/>
              <w:placeholder>
                <w:docPart w:val="909B2AC7442B4517B049025781AF757C"/>
              </w:placeholder>
              <w:temporary/>
              <w:showingPlcHdr/>
              <w15:appearance w15:val="hidden"/>
            </w:sdtPr>
            <w:sdtContent>
              <w:p w14:paraId="3CBF873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85E262BC4B54C6198F2A08CD9C29CFB"/>
              </w:placeholder>
              <w:temporary/>
              <w:showingPlcHdr/>
              <w15:appearance w15:val="hidden"/>
            </w:sdtPr>
            <w:sdtContent>
              <w:p w14:paraId="1AB2E70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C55CB29" w14:textId="45BF2C96" w:rsidR="004D3011" w:rsidRDefault="001C05AC" w:rsidP="004D3011">
            <w:r>
              <w:t>6354904466</w:t>
            </w:r>
          </w:p>
          <w:p w14:paraId="625FD901" w14:textId="77777777" w:rsidR="004D3011" w:rsidRPr="004D3011" w:rsidRDefault="004D3011" w:rsidP="004D3011"/>
          <w:sdt>
            <w:sdtPr>
              <w:id w:val="67859272"/>
              <w:placeholder>
                <w:docPart w:val="4FE6240ACACD41EB97B20E0A9576897A"/>
              </w:placeholder>
              <w:temporary/>
              <w:showingPlcHdr/>
              <w15:appearance w15:val="hidden"/>
            </w:sdtPr>
            <w:sdtContent>
              <w:p w14:paraId="1214F7E6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976E1AF" w14:textId="0AFF471F" w:rsidR="004D3011" w:rsidRDefault="00000000" w:rsidP="004D3011">
            <w:hyperlink r:id="rId7" w:history="1">
              <w:r w:rsidR="001C05AC" w:rsidRPr="00C11F85">
                <w:rPr>
                  <w:rStyle w:val="Hyperlink"/>
                </w:rPr>
                <w:t>www.personalprotfolli.com</w:t>
              </w:r>
            </w:hyperlink>
          </w:p>
          <w:p w14:paraId="25F3B7DC" w14:textId="77777777" w:rsidR="001C05AC" w:rsidRDefault="001C05AC" w:rsidP="004D3011"/>
          <w:p w14:paraId="70BCDA14" w14:textId="77777777" w:rsidR="004D3011" w:rsidRDefault="004D3011" w:rsidP="004D3011"/>
          <w:sdt>
            <w:sdtPr>
              <w:id w:val="-240260293"/>
              <w:placeholder>
                <w:docPart w:val="43DB5B6DF18547EC9122501A5611F083"/>
              </w:placeholder>
              <w:temporary/>
              <w:showingPlcHdr/>
              <w15:appearance w15:val="hidden"/>
            </w:sdtPr>
            <w:sdtContent>
              <w:p w14:paraId="18071380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283CE12" w14:textId="734E2601" w:rsidR="00036450" w:rsidRPr="00E4381A" w:rsidRDefault="001C05AC" w:rsidP="004D3011">
            <w:pPr>
              <w:rPr>
                <w:rStyle w:val="Hyperlink"/>
              </w:rPr>
            </w:pPr>
            <w:r>
              <w:t>Bhilanil6354@gmail.com</w:t>
            </w:r>
          </w:p>
          <w:sdt>
            <w:sdtPr>
              <w:id w:val="-1444214663"/>
              <w:placeholder>
                <w:docPart w:val="C0B61717BB9942FD945E131BC4C33B47"/>
              </w:placeholder>
              <w:temporary/>
              <w:showingPlcHdr/>
              <w15:appearance w15:val="hidden"/>
            </w:sdtPr>
            <w:sdtContent>
              <w:p w14:paraId="758567B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9E80BBB" w14:textId="6A20F661" w:rsidR="004D3011" w:rsidRDefault="001C05AC" w:rsidP="006D2870">
            <w:pPr>
              <w:pStyle w:val="ListParagraph"/>
              <w:numPr>
                <w:ilvl w:val="0"/>
                <w:numId w:val="2"/>
              </w:numPr>
            </w:pPr>
            <w:r>
              <w:t>Development</w:t>
            </w:r>
          </w:p>
          <w:p w14:paraId="7616C658" w14:textId="27AC2EFD" w:rsidR="004D3011" w:rsidRDefault="006D2870" w:rsidP="006D2870">
            <w:pPr>
              <w:pStyle w:val="ListParagraph"/>
              <w:numPr>
                <w:ilvl w:val="0"/>
                <w:numId w:val="2"/>
              </w:numPr>
            </w:pPr>
            <w:r>
              <w:t>Playing game</w:t>
            </w:r>
          </w:p>
          <w:p w14:paraId="62C40DC3" w14:textId="0E5394DF" w:rsidR="004D3011" w:rsidRDefault="006D2870" w:rsidP="006D2870">
            <w:pPr>
              <w:pStyle w:val="ListParagraph"/>
              <w:numPr>
                <w:ilvl w:val="0"/>
                <w:numId w:val="2"/>
              </w:numPr>
            </w:pPr>
            <w:r>
              <w:t>Listening song</w:t>
            </w:r>
          </w:p>
          <w:p w14:paraId="3782F419" w14:textId="4D0AF8A4" w:rsidR="006D2870" w:rsidRDefault="006D2870" w:rsidP="006D2870">
            <w:pPr>
              <w:pStyle w:val="ListParagraph"/>
              <w:numPr>
                <w:ilvl w:val="0"/>
                <w:numId w:val="2"/>
              </w:numPr>
            </w:pPr>
            <w:r>
              <w:t>Travelling</w:t>
            </w:r>
          </w:p>
          <w:p w14:paraId="38F19C0C" w14:textId="77777777" w:rsidR="006D2870" w:rsidRDefault="006D2870" w:rsidP="006D2870">
            <w:pPr>
              <w:ind w:left="360"/>
            </w:pPr>
          </w:p>
          <w:p w14:paraId="02A59771" w14:textId="77777777" w:rsidR="006D2870" w:rsidRDefault="006D2870" w:rsidP="006D2870"/>
          <w:p w14:paraId="1650CBFB" w14:textId="0DB30769" w:rsidR="004D3011" w:rsidRPr="004D3011" w:rsidRDefault="004D3011" w:rsidP="004D3011"/>
        </w:tc>
        <w:tc>
          <w:tcPr>
            <w:tcW w:w="720" w:type="dxa"/>
          </w:tcPr>
          <w:p w14:paraId="34AE235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FF6819932FE4A20B9F6078882456E17"/>
              </w:placeholder>
              <w:temporary/>
              <w:showingPlcHdr/>
              <w15:appearance w15:val="hidden"/>
            </w:sdtPr>
            <w:sdtContent>
              <w:p w14:paraId="178F960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A7C66CE" w14:textId="43683CF0" w:rsidR="00036450" w:rsidRPr="00036450" w:rsidRDefault="0083443F" w:rsidP="00B359E4">
            <w:pPr>
              <w:pStyle w:val="Heading4"/>
            </w:pPr>
            <w:r>
              <w:t>Bhawan Mahavir College of Computer Application</w:t>
            </w:r>
          </w:p>
          <w:p w14:paraId="1180F73B" w14:textId="753CACBB" w:rsidR="00036450" w:rsidRPr="00B359E4" w:rsidRDefault="0083443F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22</w:t>
            </w:r>
          </w:p>
          <w:p w14:paraId="1B9958CB" w14:textId="5E12DCD0" w:rsidR="004D3011" w:rsidRDefault="00036450" w:rsidP="00036450">
            <w:r w:rsidRPr="00036450">
              <w:t>[</w:t>
            </w:r>
            <w:r w:rsidR="0083443F">
              <w:t>SGPA: 7.39</w:t>
            </w:r>
            <w:r w:rsidRPr="00036450">
              <w:t>]</w:t>
            </w:r>
          </w:p>
          <w:p w14:paraId="64F02CB9" w14:textId="77777777" w:rsidR="00036450" w:rsidRDefault="00036450" w:rsidP="00036450"/>
          <w:sdt>
            <w:sdtPr>
              <w:id w:val="1001553383"/>
              <w:placeholder>
                <w:docPart w:val="E5F2DBBAD02F43968550E3BCF981FC96"/>
              </w:placeholder>
              <w:temporary/>
              <w:showingPlcHdr/>
              <w15:appearance w15:val="hidden"/>
            </w:sdtPr>
            <w:sdtContent>
              <w:p w14:paraId="6BA0A622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D1252ED" w14:textId="5D7B565A" w:rsidR="00036450" w:rsidRDefault="00E54E5C" w:rsidP="00B359E4">
            <w:pPr>
              <w:pStyle w:val="Heading4"/>
              <w:rPr>
                <w:bCs/>
              </w:rPr>
            </w:pPr>
            <w:r>
              <w:t>Senza [</w:t>
            </w:r>
            <w:r w:rsidR="0083443F">
              <w:t xml:space="preserve">Web </w:t>
            </w:r>
            <w:r w:rsidR="0083443F" w:rsidRPr="0083443F">
              <w:t>developer</w:t>
            </w:r>
            <w:r>
              <w:t>]</w:t>
            </w:r>
          </w:p>
          <w:p w14:paraId="13040938" w14:textId="095783DF" w:rsidR="00036450" w:rsidRPr="00036450" w:rsidRDefault="00E54E5C" w:rsidP="00B359E4">
            <w:pPr>
              <w:pStyle w:val="Date"/>
            </w:pPr>
            <w:r>
              <w:t>[15/4/22]</w:t>
            </w:r>
            <w:r w:rsidR="00036450" w:rsidRPr="00036450">
              <w:t>–</w:t>
            </w:r>
            <w:sdt>
              <w:sdtPr>
                <w:id w:val="-1101104884"/>
                <w:placeholder>
                  <w:docPart w:val="20C53335B5A2427D8F75CE0F6CE52718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[To]</w:t>
                </w:r>
              </w:sdtContent>
            </w:sdt>
          </w:p>
          <w:p w14:paraId="1CE268E3" w14:textId="5BDF4F79" w:rsidR="00036450" w:rsidRDefault="007A4AD5" w:rsidP="00036450">
            <w:r>
              <w:t xml:space="preserve"> I have worked in senza company in </w:t>
            </w:r>
            <w:r w:rsidR="00072EB4">
              <w:t xml:space="preserve">HTML, </w:t>
            </w:r>
            <w:proofErr w:type="gramStart"/>
            <w:r w:rsidR="00072EB4">
              <w:t>CSS</w:t>
            </w:r>
            <w:r>
              <w:t xml:space="preserve"> ,</w:t>
            </w:r>
            <w:proofErr w:type="gramEnd"/>
            <w:r>
              <w:t xml:space="preserve"> java Script and React </w:t>
            </w:r>
            <w:proofErr w:type="spellStart"/>
            <w:r w:rsidR="00072EB4">
              <w:t>J</w:t>
            </w:r>
            <w:r>
              <w:t>s</w:t>
            </w:r>
            <w:proofErr w:type="spellEnd"/>
            <w:r w:rsidR="00072EB4">
              <w:t xml:space="preserve"> with typescript and node </w:t>
            </w:r>
            <w:proofErr w:type="spellStart"/>
            <w:r w:rsidR="00072EB4">
              <w:t>Js</w:t>
            </w:r>
            <w:proofErr w:type="spellEnd"/>
            <w:r w:rsidR="00072EB4">
              <w:t xml:space="preserve"> and I have made my personal portfolio. </w:t>
            </w:r>
            <w:r>
              <w:t xml:space="preserve"> </w:t>
            </w:r>
          </w:p>
          <w:p w14:paraId="1C26D9F3" w14:textId="1191E195" w:rsidR="004D3011" w:rsidRPr="00072EB4" w:rsidRDefault="004D3011" w:rsidP="00072EB4">
            <w:pPr>
              <w:pStyle w:val="Heading4"/>
              <w:rPr>
                <w:bCs/>
              </w:rPr>
            </w:pPr>
          </w:p>
          <w:p w14:paraId="1983EFC2" w14:textId="77777777" w:rsidR="004D3011" w:rsidRDefault="004D3011" w:rsidP="00036450"/>
          <w:p w14:paraId="6FBCE2EA" w14:textId="0AB4C684" w:rsidR="00072EB4" w:rsidRDefault="00072EB4" w:rsidP="00072EB4">
            <w:pPr>
              <w:pStyle w:val="Heading2"/>
            </w:pPr>
            <w:r>
              <w:t>Language</w:t>
            </w:r>
          </w:p>
          <w:p w14:paraId="0809C585" w14:textId="77777777" w:rsidR="00072EB4" w:rsidRDefault="00072EB4" w:rsidP="00072EB4">
            <w:pPr>
              <w:pStyle w:val="Heading4"/>
            </w:pPr>
            <w:r>
              <w:t xml:space="preserve">Programming Language </w:t>
            </w:r>
          </w:p>
          <w:p w14:paraId="50DA3352" w14:textId="5340CFA9" w:rsidR="00072EB4" w:rsidRDefault="00072EB4" w:rsidP="00072EB4">
            <w:pPr>
              <w:pStyle w:val="ListParagraph"/>
              <w:numPr>
                <w:ilvl w:val="0"/>
                <w:numId w:val="1"/>
              </w:numPr>
            </w:pPr>
            <w:r>
              <w:t>C and C++</w:t>
            </w:r>
          </w:p>
          <w:p w14:paraId="786B7BA7" w14:textId="4E73C023" w:rsidR="00072EB4" w:rsidRDefault="00072EB4" w:rsidP="00072EB4">
            <w:pPr>
              <w:pStyle w:val="ListParagraph"/>
              <w:ind w:left="924"/>
            </w:pPr>
          </w:p>
          <w:p w14:paraId="639021DF" w14:textId="3846C594" w:rsidR="00072EB4" w:rsidRDefault="00072EB4" w:rsidP="00072EB4">
            <w:pPr>
              <w:rPr>
                <w:b/>
                <w:bCs/>
              </w:rPr>
            </w:pPr>
            <w:r w:rsidRPr="00072EB4">
              <w:rPr>
                <w:b/>
                <w:bCs/>
              </w:rPr>
              <w:t xml:space="preserve">Web Programming Language </w:t>
            </w:r>
          </w:p>
          <w:p w14:paraId="593A155E" w14:textId="77777777" w:rsidR="00072EB4" w:rsidRPr="00072EB4" w:rsidRDefault="00072EB4" w:rsidP="00072EB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HTML</w:t>
            </w:r>
          </w:p>
          <w:p w14:paraId="6804FA5D" w14:textId="77777777" w:rsidR="00072EB4" w:rsidRPr="00072EB4" w:rsidRDefault="00072EB4" w:rsidP="00072EB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CSS</w:t>
            </w:r>
          </w:p>
          <w:p w14:paraId="46F9DAEF" w14:textId="7D764339" w:rsidR="00072EB4" w:rsidRPr="00072EB4" w:rsidRDefault="00072EB4" w:rsidP="00072EB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React </w:t>
            </w:r>
            <w:proofErr w:type="spellStart"/>
            <w:proofErr w:type="gramStart"/>
            <w:r w:rsidR="006D2870">
              <w:t>Js</w:t>
            </w:r>
            <w:proofErr w:type="spellEnd"/>
            <w:r w:rsidR="006D2870">
              <w:t>(</w:t>
            </w:r>
            <w:proofErr w:type="gramEnd"/>
            <w:r w:rsidR="006D2870">
              <w:t>Type</w:t>
            </w:r>
            <w:r>
              <w:t xml:space="preserve"> Script)</w:t>
            </w:r>
          </w:p>
          <w:p w14:paraId="64276DCF" w14:textId="77777777" w:rsidR="001C05AC" w:rsidRPr="001C05AC" w:rsidRDefault="00072EB4" w:rsidP="001C05A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Node </w:t>
            </w:r>
            <w:proofErr w:type="spellStart"/>
            <w:r>
              <w:t>Js</w:t>
            </w:r>
            <w:proofErr w:type="spellEnd"/>
          </w:p>
          <w:p w14:paraId="1F2E6294" w14:textId="77777777" w:rsidR="001C05AC" w:rsidRDefault="001C05AC" w:rsidP="001C05AC"/>
          <w:p w14:paraId="7F438807" w14:textId="749FFC26" w:rsidR="001C05AC" w:rsidRDefault="00072EB4" w:rsidP="001C05AC">
            <w:pPr>
              <w:pStyle w:val="Heading2"/>
            </w:pPr>
            <w:r>
              <w:t xml:space="preserve"> </w:t>
            </w:r>
            <w:r w:rsidR="001C05AC">
              <w:t>Personal profile</w:t>
            </w:r>
          </w:p>
          <w:p w14:paraId="51A53797" w14:textId="4BF496CE" w:rsidR="00072EB4" w:rsidRPr="001C05AC" w:rsidRDefault="001C05AC" w:rsidP="001C05AC">
            <w:pPr>
              <w:pStyle w:val="Heading4"/>
              <w:rPr>
                <w:b w:val="0"/>
                <w:bCs/>
              </w:rPr>
            </w:pPr>
            <w:r>
              <w:t xml:space="preserve">Date of </w:t>
            </w:r>
            <w:r w:rsidR="006D2870">
              <w:t>birth:</w:t>
            </w:r>
            <w:r>
              <w:t xml:space="preserve"> </w:t>
            </w:r>
            <w:r w:rsidRPr="001C05AC">
              <w:rPr>
                <w:b w:val="0"/>
                <w:bCs/>
              </w:rPr>
              <w:t>24/08/2001</w:t>
            </w:r>
          </w:p>
          <w:p w14:paraId="70A517C8" w14:textId="17CCD4C3" w:rsidR="001C05AC" w:rsidRPr="001C05AC" w:rsidRDefault="001C05AC" w:rsidP="001C05AC">
            <w:r w:rsidRPr="001C05AC">
              <w:rPr>
                <w:b/>
                <w:bCs/>
              </w:rPr>
              <w:t>Language</w:t>
            </w:r>
            <w:r>
              <w:t xml:space="preserve">  </w:t>
            </w:r>
            <w:proofErr w:type="gramStart"/>
            <w:r>
              <w:t xml:space="preserve"> </w:t>
            </w:r>
            <w:r w:rsidR="006D2870">
              <w:t xml:space="preserve"> :</w:t>
            </w:r>
            <w:proofErr w:type="gramEnd"/>
            <w:r>
              <w:t xml:space="preserve"> Gujarati , Hindi , English</w:t>
            </w:r>
          </w:p>
        </w:tc>
      </w:tr>
      <w:tr w:rsidR="00072EB4" w14:paraId="1B3EA5C2" w14:textId="77777777" w:rsidTr="001B2ABD">
        <w:tc>
          <w:tcPr>
            <w:tcW w:w="3600" w:type="dxa"/>
          </w:tcPr>
          <w:p w14:paraId="6BA694D2" w14:textId="77777777" w:rsidR="00072EB4" w:rsidRDefault="00072EB4" w:rsidP="00036450">
            <w:pPr>
              <w:pStyle w:val="Heading3"/>
            </w:pPr>
          </w:p>
        </w:tc>
        <w:tc>
          <w:tcPr>
            <w:tcW w:w="720" w:type="dxa"/>
          </w:tcPr>
          <w:p w14:paraId="70A81FCB" w14:textId="77777777" w:rsidR="00072EB4" w:rsidRDefault="00072EB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CD890F9" w14:textId="77777777" w:rsidR="00072EB4" w:rsidRDefault="00072EB4" w:rsidP="00036450">
            <w:pPr>
              <w:pStyle w:val="Heading2"/>
            </w:pPr>
          </w:p>
        </w:tc>
      </w:tr>
    </w:tbl>
    <w:p w14:paraId="533A5E73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1028" w14:textId="77777777" w:rsidR="00932908" w:rsidRDefault="00932908" w:rsidP="000C45FF">
      <w:r>
        <w:separator/>
      </w:r>
    </w:p>
  </w:endnote>
  <w:endnote w:type="continuationSeparator" w:id="0">
    <w:p w14:paraId="7029A002" w14:textId="77777777" w:rsidR="00932908" w:rsidRDefault="009329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BF85" w14:textId="77777777" w:rsidR="00932908" w:rsidRDefault="00932908" w:rsidP="000C45FF">
      <w:r>
        <w:separator/>
      </w:r>
    </w:p>
  </w:footnote>
  <w:footnote w:type="continuationSeparator" w:id="0">
    <w:p w14:paraId="6A20870E" w14:textId="77777777" w:rsidR="00932908" w:rsidRDefault="009329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D4F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C5D221" wp14:editId="1F1B29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4D3"/>
    <w:multiLevelType w:val="hybridMultilevel"/>
    <w:tmpl w:val="A7F04D8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7DBB4817"/>
    <w:multiLevelType w:val="hybridMultilevel"/>
    <w:tmpl w:val="AAC8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8705">
    <w:abstractNumId w:val="0"/>
  </w:num>
  <w:num w:numId="2" w16cid:durableId="149915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F"/>
    <w:rsid w:val="00036450"/>
    <w:rsid w:val="00072EB4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05AC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1FE7"/>
    <w:rsid w:val="005262AC"/>
    <w:rsid w:val="005E39D5"/>
    <w:rsid w:val="00600670"/>
    <w:rsid w:val="0062123A"/>
    <w:rsid w:val="00646E75"/>
    <w:rsid w:val="006771D0"/>
    <w:rsid w:val="006D2870"/>
    <w:rsid w:val="00715FCB"/>
    <w:rsid w:val="00743101"/>
    <w:rsid w:val="00764C9F"/>
    <w:rsid w:val="007775E1"/>
    <w:rsid w:val="007867A0"/>
    <w:rsid w:val="007927F5"/>
    <w:rsid w:val="007A4AD5"/>
    <w:rsid w:val="00802CA0"/>
    <w:rsid w:val="0083443F"/>
    <w:rsid w:val="009001F1"/>
    <w:rsid w:val="009260CD"/>
    <w:rsid w:val="00932908"/>
    <w:rsid w:val="00940A66"/>
    <w:rsid w:val="00952C25"/>
    <w:rsid w:val="00A2118D"/>
    <w:rsid w:val="00AD0A50"/>
    <w:rsid w:val="00AD76E2"/>
    <w:rsid w:val="00B20152"/>
    <w:rsid w:val="00B359E4"/>
    <w:rsid w:val="00B552A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61AF"/>
    <w:rsid w:val="00E4381A"/>
    <w:rsid w:val="00E54E5C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BD4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072EB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7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ersonalprotfoll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ila\AppData\Local\Microsoft\Office\16.0\DTS\en-US%7bC38994C6-2897-43A5-87D4-A8A2FD9E91FC%7d\%7bBB5EE7B0-B137-4F2E-87C3-6AD7B56F773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B26888EB3B47B7810CD85DB55A7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BD93-8A71-4C84-8A5D-E701536DAB0C}"/>
      </w:docPartPr>
      <w:docPartBody>
        <w:p w:rsidR="00A62C69" w:rsidRDefault="00000000">
          <w:pPr>
            <w:pStyle w:val="C1B26888EB3B47B7810CD85DB55A7DD1"/>
          </w:pPr>
          <w:r w:rsidRPr="00D5459D">
            <w:t>Profile</w:t>
          </w:r>
        </w:p>
      </w:docPartBody>
    </w:docPart>
    <w:docPart>
      <w:docPartPr>
        <w:name w:val="909B2AC7442B4517B049025781AF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B8E3-287A-4AD7-B6F4-31A3CE04E6B5}"/>
      </w:docPartPr>
      <w:docPartBody>
        <w:p w:rsidR="00A62C69" w:rsidRDefault="00000000">
          <w:pPr>
            <w:pStyle w:val="909B2AC7442B4517B049025781AF757C"/>
          </w:pPr>
          <w:r w:rsidRPr="00CB0055">
            <w:t>Contact</w:t>
          </w:r>
        </w:p>
      </w:docPartBody>
    </w:docPart>
    <w:docPart>
      <w:docPartPr>
        <w:name w:val="485E262BC4B54C6198F2A08CD9C29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C4C9A-AC95-41D1-82BC-A891BFE6770D}"/>
      </w:docPartPr>
      <w:docPartBody>
        <w:p w:rsidR="00A62C69" w:rsidRDefault="00000000">
          <w:pPr>
            <w:pStyle w:val="485E262BC4B54C6198F2A08CD9C29CFB"/>
          </w:pPr>
          <w:r w:rsidRPr="004D3011">
            <w:t>PHONE:</w:t>
          </w:r>
        </w:p>
      </w:docPartBody>
    </w:docPart>
    <w:docPart>
      <w:docPartPr>
        <w:name w:val="4FE6240ACACD41EB97B20E0A95768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E3A77-8C49-463E-8688-511625BF72D4}"/>
      </w:docPartPr>
      <w:docPartBody>
        <w:p w:rsidR="00A62C69" w:rsidRDefault="00000000">
          <w:pPr>
            <w:pStyle w:val="4FE6240ACACD41EB97B20E0A9576897A"/>
          </w:pPr>
          <w:r w:rsidRPr="004D3011">
            <w:t>WEBSITE:</w:t>
          </w:r>
        </w:p>
      </w:docPartBody>
    </w:docPart>
    <w:docPart>
      <w:docPartPr>
        <w:name w:val="43DB5B6DF18547EC9122501A5611F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351AF-A949-46DF-9C8B-39EA87D1E534}"/>
      </w:docPartPr>
      <w:docPartBody>
        <w:p w:rsidR="00A62C69" w:rsidRDefault="00000000">
          <w:pPr>
            <w:pStyle w:val="43DB5B6DF18547EC9122501A5611F083"/>
          </w:pPr>
          <w:r w:rsidRPr="004D3011">
            <w:t>EMAIL:</w:t>
          </w:r>
        </w:p>
      </w:docPartBody>
    </w:docPart>
    <w:docPart>
      <w:docPartPr>
        <w:name w:val="C0B61717BB9942FD945E131BC4C3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687B-F0DD-45B6-A013-AB2AFAEBD444}"/>
      </w:docPartPr>
      <w:docPartBody>
        <w:p w:rsidR="00A62C69" w:rsidRDefault="00000000">
          <w:pPr>
            <w:pStyle w:val="C0B61717BB9942FD945E131BC4C33B47"/>
          </w:pPr>
          <w:r w:rsidRPr="00CB0055">
            <w:t>Hobbies</w:t>
          </w:r>
        </w:p>
      </w:docPartBody>
    </w:docPart>
    <w:docPart>
      <w:docPartPr>
        <w:name w:val="5FF6819932FE4A20B9F607888245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3AB4-FB5E-45F8-8BB9-C7A150D87921}"/>
      </w:docPartPr>
      <w:docPartBody>
        <w:p w:rsidR="00A62C69" w:rsidRDefault="00000000">
          <w:pPr>
            <w:pStyle w:val="5FF6819932FE4A20B9F6078882456E17"/>
          </w:pPr>
          <w:r w:rsidRPr="00036450">
            <w:t>EDUCATION</w:t>
          </w:r>
        </w:p>
      </w:docPartBody>
    </w:docPart>
    <w:docPart>
      <w:docPartPr>
        <w:name w:val="E5F2DBBAD02F43968550E3BCF981F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BB7F8-409C-4E87-BA28-B888FF3FABD8}"/>
      </w:docPartPr>
      <w:docPartBody>
        <w:p w:rsidR="00A62C69" w:rsidRDefault="00000000">
          <w:pPr>
            <w:pStyle w:val="E5F2DBBAD02F43968550E3BCF981FC96"/>
          </w:pPr>
          <w:r w:rsidRPr="00036450">
            <w:t>WORK EXPERIENCE</w:t>
          </w:r>
        </w:p>
      </w:docPartBody>
    </w:docPart>
    <w:docPart>
      <w:docPartPr>
        <w:name w:val="20C53335B5A2427D8F75CE0F6CE52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C7BDD-FD4D-4445-8920-E0970EBABE1E}"/>
      </w:docPartPr>
      <w:docPartBody>
        <w:p w:rsidR="00A62C69" w:rsidRDefault="00000000">
          <w:pPr>
            <w:pStyle w:val="20C53335B5A2427D8F75CE0F6CE52718"/>
          </w:pPr>
          <w:r w:rsidRPr="00036450">
            <w:t>[To]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69"/>
    <w:rsid w:val="00306747"/>
    <w:rsid w:val="00565269"/>
    <w:rsid w:val="00A62C69"/>
    <w:rsid w:val="00E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26888EB3B47B7810CD85DB55A7DD1">
    <w:name w:val="C1B26888EB3B47B7810CD85DB55A7DD1"/>
  </w:style>
  <w:style w:type="paragraph" w:customStyle="1" w:styleId="909B2AC7442B4517B049025781AF757C">
    <w:name w:val="909B2AC7442B4517B049025781AF757C"/>
  </w:style>
  <w:style w:type="paragraph" w:customStyle="1" w:styleId="485E262BC4B54C6198F2A08CD9C29CFB">
    <w:name w:val="485E262BC4B54C6198F2A08CD9C29CFB"/>
  </w:style>
  <w:style w:type="paragraph" w:customStyle="1" w:styleId="4FE6240ACACD41EB97B20E0A9576897A">
    <w:name w:val="4FE6240ACACD41EB97B20E0A9576897A"/>
  </w:style>
  <w:style w:type="paragraph" w:customStyle="1" w:styleId="43DB5B6DF18547EC9122501A5611F083">
    <w:name w:val="43DB5B6DF18547EC9122501A5611F08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0B61717BB9942FD945E131BC4C33B47">
    <w:name w:val="C0B61717BB9942FD945E131BC4C33B47"/>
  </w:style>
  <w:style w:type="paragraph" w:customStyle="1" w:styleId="5FF6819932FE4A20B9F6078882456E17">
    <w:name w:val="5FF6819932FE4A20B9F6078882456E17"/>
  </w:style>
  <w:style w:type="paragraph" w:customStyle="1" w:styleId="E5F2DBBAD02F43968550E3BCF981FC96">
    <w:name w:val="E5F2DBBAD02F43968550E3BCF981FC96"/>
  </w:style>
  <w:style w:type="paragraph" w:customStyle="1" w:styleId="20C53335B5A2427D8F75CE0F6CE52718">
    <w:name w:val="20C53335B5A2427D8F75CE0F6CE5271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{BB5EE7B0-B137-4F2E-87C3-6AD7B56F773F}tf00546271_win32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2022-09-30T16:49:00Z</dcterms:created>
  <dcterms:modified xsi:type="dcterms:W3CDTF">2022-09-30T16:49:00Z</dcterms:modified>
</cp:coreProperties>
</file>